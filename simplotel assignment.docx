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14:paraId="454B68DF" w14:textId="5BC8C99C" w:rsidR="00CB6012" w:rsidRDefault="00364E01">
              <w:pPr>
                <w:pStyle w:val="Publishwithline"/>
              </w:pPr>
              <w:r w:rsidRPr="004512F2">
                <w:rPr>
                  <w:rStyle w:val="PlaceholderText"/>
                </w:rPr>
                <w:t>[Enter Post Title Here]</w:t>
              </w:r>
            </w:p>
          </w:sdtContent>
        </w:sdt>
        <w:p w14:paraId="79031743" w14:textId="77777777" w:rsidR="00CB6012" w:rsidRDefault="00CB6012">
          <w:pPr>
            <w:pStyle w:val="underline"/>
          </w:pPr>
        </w:p>
        <w:p w14:paraId="06A066E5" w14:textId="77777777" w:rsidR="00CB6012" w:rsidRDefault="00E33616">
          <w:pPr>
            <w:pStyle w:val="PadderBetweenControlandBody"/>
          </w:pPr>
        </w:p>
      </w:sdtContent>
    </w:sdt>
    <w:p w14:paraId="1910A882" w14:textId="77777777" w:rsidR="00364E01" w:rsidRDefault="00364E01">
      <w:pPr>
        <w:spacing w:after="839" w:line="259" w:lineRule="auto"/>
        <w:ind w:left="37"/>
        <w:jc w:val="center"/>
      </w:pPr>
      <w:r>
        <w:rPr>
          <w:rFonts w:ascii="Arial" w:eastAsia="Arial" w:hAnsi="Arial" w:cs="Arial"/>
          <w:b/>
          <w:sz w:val="28"/>
        </w:rPr>
        <w:t>WRITTEN ASSIGNMENT</w:t>
      </w:r>
    </w:p>
    <w:p w14:paraId="2F1D4F94" w14:textId="77777777" w:rsidR="00364E01" w:rsidRDefault="00364E01">
      <w:pPr>
        <w:spacing w:after="301"/>
      </w:pPr>
      <w:r>
        <w:rPr>
          <w:rFonts w:ascii="Arial" w:eastAsia="Arial" w:hAnsi="Arial" w:cs="Arial"/>
          <w:b/>
        </w:rPr>
        <w:t xml:space="preserve">Hi </w:t>
      </w:r>
      <w:proofErr w:type="gramStart"/>
      <w:r>
        <w:rPr>
          <w:rFonts w:ascii="Arial" w:eastAsia="Arial" w:hAnsi="Arial" w:cs="Arial"/>
          <w:b/>
        </w:rPr>
        <w:t>There</w:t>
      </w:r>
      <w:proofErr w:type="gramEnd"/>
      <w:r>
        <w:rPr>
          <w:rFonts w:ascii="Arial" w:eastAsia="Arial" w:hAnsi="Arial" w:cs="Arial"/>
          <w:b/>
        </w:rPr>
        <w:t>!</w:t>
      </w:r>
    </w:p>
    <w:p w14:paraId="1282BE21" w14:textId="77777777" w:rsidR="00364E01" w:rsidRDefault="00364E01">
      <w:pPr>
        <w:spacing w:after="606"/>
        <w:ind w:left="-5"/>
      </w:pPr>
      <w:r>
        <w:t xml:space="preserve">Thank you for applying at </w:t>
      </w:r>
      <w:proofErr w:type="spellStart"/>
      <w:r>
        <w:t>Simplotel</w:t>
      </w:r>
      <w:proofErr w:type="spellEnd"/>
      <w:r>
        <w:t>. Please complete the test according to the instructions under each section. Good Luck!</w:t>
      </w:r>
    </w:p>
    <w:p w14:paraId="3CC4B7E7" w14:textId="77777777" w:rsidR="00364E01" w:rsidRDefault="00364E01">
      <w:pPr>
        <w:numPr>
          <w:ilvl w:val="0"/>
          <w:numId w:val="1"/>
        </w:numPr>
        <w:spacing w:after="284" w:line="282" w:lineRule="auto"/>
        <w:ind w:hanging="360"/>
      </w:pPr>
      <w:r>
        <w:rPr>
          <w:rFonts w:ascii="Arial" w:eastAsia="Arial" w:hAnsi="Arial" w:cs="Arial"/>
          <w:b/>
        </w:rPr>
        <w:t>Please edit the following paragraph (</w:t>
      </w:r>
      <w:r>
        <w:rPr>
          <w:rFonts w:ascii="Arial" w:eastAsia="Arial" w:hAnsi="Arial" w:cs="Arial"/>
          <w:b/>
          <w:i/>
        </w:rPr>
        <w:t>copy-paste the paragraph in the section below, please do not make edits to the paragraph directly</w:t>
      </w:r>
      <w:r>
        <w:rPr>
          <w:rFonts w:ascii="Arial" w:eastAsia="Arial" w:hAnsi="Arial" w:cs="Arial"/>
          <w:b/>
        </w:rPr>
        <w:t>).</w:t>
      </w:r>
    </w:p>
    <w:p w14:paraId="61CFF06F" w14:textId="77777777" w:rsidR="00364E01" w:rsidRDefault="00364E01" w:rsidP="00F930B7">
      <w:pPr>
        <w:spacing w:after="300"/>
        <w:ind w:left="-5" w:hanging="10"/>
      </w:pPr>
      <w:r>
        <w:t xml:space="preserve">7jIt has been a </w:t>
      </w:r>
      <w:proofErr w:type="gramStart"/>
      <w:r>
        <w:t>fairly difficult</w:t>
      </w:r>
      <w:proofErr w:type="gramEnd"/>
      <w:r>
        <w:t xml:space="preserve"> summer. My sister, brother, and I are not able to go to camp, and we did not take any vacations. My mother has had to work two jobs just to make ends meet, so there is nothing left over for what </w:t>
      </w:r>
      <w:r w:rsidRPr="00F930B7">
        <w:t xml:space="preserve">It has been a </w:t>
      </w:r>
      <w:proofErr w:type="gramStart"/>
      <w:r w:rsidRPr="00F930B7">
        <w:t>fairly difficult</w:t>
      </w:r>
      <w:proofErr w:type="gramEnd"/>
      <w:r w:rsidRPr="00F930B7">
        <w:t xml:space="preserve"> summer. My sister, brother, and I are not being able to go to camp, and we did not take any vacations. My mother has had to work two jobs just to make ends meet, so there is nothing left over for what </w:t>
      </w:r>
      <w:proofErr w:type="gramStart"/>
      <w:r w:rsidRPr="00F930B7">
        <w:t>she's</w:t>
      </w:r>
      <w:proofErr w:type="gramEnd"/>
      <w:r w:rsidRPr="00F930B7">
        <w:t xml:space="preserve"> calling "extras." We have a friend staying with us who is going through a difficult time himself, and it makes the house feel crowded. Then my grandmother broke her ankle, and we had to keep her dog for her all summer because she </w:t>
      </w:r>
      <w:proofErr w:type="gramStart"/>
      <w:r w:rsidRPr="00F930B7">
        <w:t>couldn't</w:t>
      </w:r>
      <w:proofErr w:type="gramEnd"/>
      <w:r w:rsidRPr="00F930B7">
        <w:t xml:space="preserve"> take care of it. Talk about a full house! I am glad that school will be starting again soon because I need some space and some peace and </w:t>
      </w:r>
      <w:r>
        <w:t>quiet!!!</w:t>
      </w:r>
    </w:p>
    <w:p w14:paraId="0147B229" w14:textId="77777777" w:rsidR="00364E01" w:rsidRDefault="00364E01" w:rsidP="00364E01">
      <w:pPr>
        <w:numPr>
          <w:ilvl w:val="0"/>
          <w:numId w:val="1"/>
        </w:numPr>
        <w:spacing w:after="301" w:line="271" w:lineRule="auto"/>
        <w:ind w:hanging="360"/>
      </w:pPr>
      <w:r>
        <w:rPr>
          <w:rFonts w:ascii="Arial" w:eastAsia="Arial" w:hAnsi="Arial" w:cs="Arial"/>
          <w:b/>
        </w:rPr>
        <w:t>Write an article not exceeding 300 words, covering a new 3-star business hotel coming up in Koramangala, Bangalore. The article should cover the following:</w:t>
      </w:r>
    </w:p>
    <w:p w14:paraId="368A8E96" w14:textId="77777777" w:rsidR="00364E01" w:rsidRDefault="00364E01" w:rsidP="00364E01">
      <w:pPr>
        <w:numPr>
          <w:ilvl w:val="0"/>
          <w:numId w:val="2"/>
        </w:numPr>
        <w:spacing w:after="33" w:line="271" w:lineRule="auto"/>
        <w:ind w:hanging="360"/>
      </w:pPr>
      <w:r>
        <w:t>Introduction about the hotel brand, features, USPs</w:t>
      </w:r>
    </w:p>
    <w:p w14:paraId="7C8CD31A" w14:textId="77777777" w:rsidR="00364E01" w:rsidRDefault="00364E01" w:rsidP="00364E01">
      <w:pPr>
        <w:numPr>
          <w:ilvl w:val="0"/>
          <w:numId w:val="2"/>
        </w:numPr>
        <w:spacing w:after="33" w:line="271" w:lineRule="auto"/>
        <w:ind w:hanging="360"/>
      </w:pPr>
      <w:r>
        <w:t>Location of the hotel - proximity to tech parks, large companies, transportation hubs</w:t>
      </w:r>
    </w:p>
    <w:p w14:paraId="418B841B" w14:textId="77777777" w:rsidR="00364E01" w:rsidRDefault="00364E01" w:rsidP="00364E01">
      <w:pPr>
        <w:numPr>
          <w:ilvl w:val="0"/>
          <w:numId w:val="2"/>
        </w:numPr>
        <w:spacing w:after="605" w:line="271" w:lineRule="auto"/>
        <w:ind w:hanging="360"/>
      </w:pPr>
      <w:r>
        <w:t>Basic facilities - categories of rooms offered, restaurants present, recreation activities etc.</w:t>
      </w:r>
    </w:p>
    <w:p w14:paraId="2057DCCC" w14:textId="77777777" w:rsidR="00364E01" w:rsidRDefault="00364E01">
      <w:pPr>
        <w:ind w:left="-5"/>
      </w:pPr>
      <w:r>
        <w:t xml:space="preserve">You may use </w:t>
      </w:r>
      <w:hyperlink r:id="rId6">
        <w:r>
          <w:rPr>
            <w:color w:val="1155CC"/>
            <w:u w:val="single" w:color="1155CC"/>
          </w:rPr>
          <w:t>https://www.hablis.com/</w:t>
        </w:r>
      </w:hyperlink>
      <w:r>
        <w:rPr>
          <w:color w:val="1155CC"/>
          <w:u w:val="single" w:color="1155CC"/>
        </w:rPr>
        <w:t xml:space="preserve"> </w:t>
      </w:r>
      <w:r>
        <w:t>for reference.</w:t>
      </w:r>
    </w:p>
    <w:p w14:paraId="65BE418B" w14:textId="77777777" w:rsidR="00364E01" w:rsidRDefault="00364E01" w:rsidP="004D128E">
      <w:pPr>
        <w:ind w:left="-5"/>
      </w:pPr>
    </w:p>
    <w:p w14:paraId="4EE55D9E" w14:textId="77777777" w:rsidR="00364E01" w:rsidRDefault="00364E01" w:rsidP="004D128E">
      <w:pPr>
        <w:ind w:left="-5"/>
      </w:pPr>
    </w:p>
    <w:p w14:paraId="5045545C" w14:textId="77777777" w:rsidR="00364E01" w:rsidRDefault="00364E01" w:rsidP="004D128E">
      <w:pPr>
        <w:ind w:left="-5"/>
      </w:pPr>
    </w:p>
    <w:p w14:paraId="0EC21EB9" w14:textId="77777777" w:rsidR="00364E01" w:rsidRDefault="00364E01" w:rsidP="004D128E">
      <w:pPr>
        <w:ind w:left="-5"/>
      </w:pPr>
    </w:p>
    <w:p w14:paraId="482155C1" w14:textId="77777777" w:rsidR="00364E01" w:rsidRDefault="00364E01" w:rsidP="004D128E">
      <w:pPr>
        <w:ind w:left="-5"/>
      </w:pPr>
      <w:r>
        <w:t xml:space="preserve">Hotel VISTARA, a coming-of-age 3-star business hotel, specializes in offering comfort and hospitality like no other place, coming up in Koramangala, Bangalore. VISTARA is situated </w:t>
      </w:r>
      <w:proofErr w:type="gramStart"/>
      <w:r>
        <w:t>all across</w:t>
      </w:r>
      <w:proofErr w:type="gramEnd"/>
      <w:r>
        <w:t xml:space="preserve"> the globe, catering to the needs of different sets of people. The hotel serves all types of cuisine and intercontinental dishes in both veg and non-veg options. It is situated right across lush greenery, providing a sense of relaxation for the </w:t>
      </w:r>
      <w:proofErr w:type="gramStart"/>
      <w:r>
        <w:t>guests</w:t>
      </w:r>
      <w:proofErr w:type="gramEnd"/>
      <w:r>
        <w:t xml:space="preserve"> and offering the best view from the window in the entire Bangalore.</w:t>
      </w:r>
    </w:p>
    <w:p w14:paraId="41E3AFF2" w14:textId="77777777" w:rsidR="00364E01" w:rsidRDefault="00364E01" w:rsidP="004D128E">
      <w:pPr>
        <w:ind w:left="-5" w:hanging="10"/>
      </w:pPr>
      <w:r>
        <w:t>The hotel is conveniently located near major tech parks like Manyata and Beehive Workspace, as well as the Koramangala Green Metro Line. This strategic location ensures that guests need not travel long distances to reach the hotel, especially in heavy Bangalore traffic.</w:t>
      </w:r>
    </w:p>
    <w:p w14:paraId="56E1A0CB" w14:textId="77777777" w:rsidR="00364E01" w:rsidRDefault="00364E01" w:rsidP="004D128E">
      <w:r>
        <w:t>Hotel VISTARA consists of different types of rooms, such as lounge, suite, meeting, and personal rooms, providing luxurious accommodations that offer guests a comfortable and upscale stay during their vacation. The hotel also has a bar room, snooker, and other indoor games for recreational activities to uplift the spirits of already tired tourists. Additionally, the hotel boasts a 300-seater space for celebrations and party events.</w:t>
      </w:r>
    </w:p>
    <w:p w14:paraId="28E26955" w14:textId="77777777" w:rsidR="00364E01" w:rsidRDefault="00364E01">
      <w:pPr>
        <w:spacing w:after="284" w:line="282" w:lineRule="auto"/>
        <w:ind w:left="715" w:hanging="370"/>
      </w:pPr>
      <w:r>
        <w:rPr>
          <w:rFonts w:ascii="Arial" w:eastAsia="Arial" w:hAnsi="Arial" w:cs="Arial"/>
          <w:b/>
        </w:rPr>
        <w:t xml:space="preserve">C. Choose A, AN, THE or (/) for "no article" for each blank below. </w:t>
      </w:r>
      <w:r>
        <w:rPr>
          <w:rFonts w:ascii="Arial" w:eastAsia="Arial" w:hAnsi="Arial" w:cs="Arial"/>
          <w:b/>
          <w:i/>
        </w:rPr>
        <w:t>You may fill in the blanks directly, highlighting the article used.</w:t>
      </w:r>
    </w:p>
    <w:p w14:paraId="10EFB6B3" w14:textId="77777777" w:rsidR="00364E01" w:rsidRDefault="00364E01" w:rsidP="00364E01">
      <w:pPr>
        <w:numPr>
          <w:ilvl w:val="0"/>
          <w:numId w:val="3"/>
        </w:numPr>
        <w:spacing w:after="300" w:line="271" w:lineRule="auto"/>
        <w:ind w:hanging="367"/>
      </w:pPr>
      <w:r>
        <w:t xml:space="preserve">I need __an_ egg for this recipe, but </w:t>
      </w:r>
      <w:proofErr w:type="gramStart"/>
      <w:r>
        <w:t>we're</w:t>
      </w:r>
      <w:proofErr w:type="gramEnd"/>
      <w:r>
        <w:t xml:space="preserve"> out.</w:t>
      </w:r>
    </w:p>
    <w:p w14:paraId="5740BC2E" w14:textId="77777777" w:rsidR="00364E01" w:rsidRDefault="00364E01" w:rsidP="00364E01">
      <w:pPr>
        <w:numPr>
          <w:ilvl w:val="0"/>
          <w:numId w:val="3"/>
        </w:numPr>
        <w:spacing w:after="300" w:line="271" w:lineRule="auto"/>
        <w:ind w:hanging="367"/>
      </w:pPr>
      <w:r>
        <w:t xml:space="preserve">I need _some__ milk for this recipe, but </w:t>
      </w:r>
      <w:proofErr w:type="gramStart"/>
      <w:r>
        <w:t>we're</w:t>
      </w:r>
      <w:proofErr w:type="gramEnd"/>
      <w:r>
        <w:t xml:space="preserve"> out.</w:t>
      </w:r>
    </w:p>
    <w:p w14:paraId="698011AA" w14:textId="77777777" w:rsidR="00364E01" w:rsidRDefault="00364E01" w:rsidP="00364E01">
      <w:pPr>
        <w:numPr>
          <w:ilvl w:val="0"/>
          <w:numId w:val="3"/>
        </w:numPr>
        <w:spacing w:after="300" w:line="271" w:lineRule="auto"/>
        <w:ind w:hanging="367"/>
      </w:pPr>
      <w:r>
        <w:t xml:space="preserve">I need _a__ potato for this recipe, but </w:t>
      </w:r>
      <w:proofErr w:type="gramStart"/>
      <w:r>
        <w:t>we're</w:t>
      </w:r>
      <w:proofErr w:type="gramEnd"/>
      <w:r>
        <w:t xml:space="preserve"> out.</w:t>
      </w:r>
    </w:p>
    <w:p w14:paraId="7132A89B" w14:textId="77777777" w:rsidR="00364E01" w:rsidRDefault="00364E01" w:rsidP="00364E01">
      <w:pPr>
        <w:numPr>
          <w:ilvl w:val="0"/>
          <w:numId w:val="3"/>
        </w:numPr>
        <w:spacing w:after="300" w:line="271" w:lineRule="auto"/>
        <w:ind w:hanging="367"/>
      </w:pPr>
      <w:r>
        <w:t xml:space="preserve">Is that _an__ "8" or __a_ "B"? I </w:t>
      </w:r>
      <w:proofErr w:type="gramStart"/>
      <w:r>
        <w:t>can't</w:t>
      </w:r>
      <w:proofErr w:type="gramEnd"/>
      <w:r>
        <w:t xml:space="preserve"> read it.</w:t>
      </w:r>
    </w:p>
    <w:p w14:paraId="3F7B3A32" w14:textId="77777777" w:rsidR="00364E01" w:rsidRDefault="00364E01" w:rsidP="00364E01">
      <w:pPr>
        <w:numPr>
          <w:ilvl w:val="0"/>
          <w:numId w:val="3"/>
        </w:numPr>
        <w:spacing w:after="300" w:line="271" w:lineRule="auto"/>
        <w:ind w:hanging="367"/>
      </w:pPr>
      <w:r>
        <w:t xml:space="preserve">Is that __a_ "U" or _an__ "O"? I </w:t>
      </w:r>
      <w:proofErr w:type="gramStart"/>
      <w:r>
        <w:t>can't</w:t>
      </w:r>
      <w:proofErr w:type="gramEnd"/>
      <w:r>
        <w:t xml:space="preserve"> read it.</w:t>
      </w:r>
    </w:p>
    <w:p w14:paraId="75745B9D" w14:textId="77777777" w:rsidR="00364E01" w:rsidRDefault="00364E01" w:rsidP="00364E01">
      <w:pPr>
        <w:numPr>
          <w:ilvl w:val="0"/>
          <w:numId w:val="3"/>
        </w:numPr>
        <w:spacing w:after="300" w:line="271" w:lineRule="auto"/>
        <w:ind w:hanging="367"/>
      </w:pPr>
      <w:r>
        <w:t xml:space="preserve">He is from _a__ European country, but I </w:t>
      </w:r>
      <w:proofErr w:type="gramStart"/>
      <w:r>
        <w:t>don't</w:t>
      </w:r>
      <w:proofErr w:type="gramEnd"/>
      <w:r>
        <w:t xml:space="preserve"> know which one.</w:t>
      </w:r>
    </w:p>
    <w:p w14:paraId="0BEB92DF" w14:textId="77777777" w:rsidR="00364E01" w:rsidRDefault="00364E01" w:rsidP="00364E01">
      <w:pPr>
        <w:numPr>
          <w:ilvl w:val="0"/>
          <w:numId w:val="3"/>
        </w:numPr>
        <w:spacing w:after="300" w:line="271" w:lineRule="auto"/>
        <w:ind w:hanging="367"/>
      </w:pPr>
      <w:r>
        <w:t>I enjoyed _the__ DVD you gave me for my birthday.</w:t>
      </w:r>
    </w:p>
    <w:p w14:paraId="676E19CD" w14:textId="77777777" w:rsidR="00364E01" w:rsidRDefault="00364E01" w:rsidP="00364E01">
      <w:pPr>
        <w:numPr>
          <w:ilvl w:val="0"/>
          <w:numId w:val="3"/>
        </w:numPr>
        <w:spacing w:after="300" w:line="271" w:lineRule="auto"/>
        <w:ind w:hanging="367"/>
      </w:pPr>
      <w:r>
        <w:t>If I were rich, I would buy __an_ apartment in Manhattan and _a__ house in Hawaii.</w:t>
      </w:r>
    </w:p>
    <w:p w14:paraId="05E0AE6F" w14:textId="77777777" w:rsidR="00364E01" w:rsidRDefault="00364E01" w:rsidP="00364E01">
      <w:pPr>
        <w:numPr>
          <w:ilvl w:val="0"/>
          <w:numId w:val="3"/>
        </w:numPr>
        <w:spacing w:after="300" w:line="271" w:lineRule="auto"/>
        <w:ind w:hanging="367"/>
      </w:pPr>
      <w:r>
        <w:t>Do you know _the__ name of her perfume?</w:t>
      </w:r>
    </w:p>
    <w:p w14:paraId="17908D74" w14:textId="77777777" w:rsidR="00364E01" w:rsidRDefault="00364E01" w:rsidP="00364E01">
      <w:pPr>
        <w:numPr>
          <w:ilvl w:val="0"/>
          <w:numId w:val="3"/>
        </w:numPr>
        <w:spacing w:after="300" w:line="271" w:lineRule="auto"/>
        <w:ind w:hanging="367"/>
      </w:pPr>
      <w:r>
        <w:t>This school has ___ great teachers.</w:t>
      </w:r>
    </w:p>
    <w:p w14:paraId="1F8F464D" w14:textId="77777777" w:rsidR="00364E01" w:rsidRDefault="00364E01" w:rsidP="00364E01">
      <w:pPr>
        <w:numPr>
          <w:ilvl w:val="0"/>
          <w:numId w:val="3"/>
        </w:numPr>
        <w:spacing w:after="300" w:line="271" w:lineRule="auto"/>
        <w:ind w:hanging="367"/>
      </w:pPr>
      <w:r>
        <w:t xml:space="preserve">What's _the__ longest river in __the_ world? Is it _the__ Amazon or _the__ Nile? </w:t>
      </w:r>
      <w:proofErr w:type="gramStart"/>
      <w:r>
        <w:t>I'm</w:t>
      </w:r>
      <w:proofErr w:type="gramEnd"/>
      <w:r>
        <w:t xml:space="preserve"> terrible at ___geography.</w:t>
      </w:r>
    </w:p>
    <w:p w14:paraId="5688C36D" w14:textId="77777777" w:rsidR="00364E01" w:rsidRDefault="00364E01" w:rsidP="00364E01">
      <w:pPr>
        <w:numPr>
          <w:ilvl w:val="0"/>
          <w:numId w:val="3"/>
        </w:numPr>
        <w:spacing w:after="300" w:line="271" w:lineRule="auto"/>
        <w:ind w:hanging="367"/>
      </w:pPr>
      <w:r>
        <w:t>In 1824, Louis Braille developed _the__ system of writing for _the__ blind. Quickly, __</w:t>
      </w:r>
      <w:proofErr w:type="spellStart"/>
      <w:r>
        <w:t>the_system</w:t>
      </w:r>
      <w:proofErr w:type="spellEnd"/>
      <w:r>
        <w:t xml:space="preserve">, </w:t>
      </w:r>
      <w:proofErr w:type="spellStart"/>
      <w:r>
        <w:t>now___known</w:t>
      </w:r>
      <w:proofErr w:type="spellEnd"/>
      <w:r>
        <w:t xml:space="preserve"> as "Braille" after _its__ inventor, spread from ___ France to dozens of ___ countries.</w:t>
      </w:r>
    </w:p>
    <w:p w14:paraId="57BE0310" w14:textId="77777777" w:rsidR="00364E01" w:rsidRDefault="00364E01" w:rsidP="00364E01">
      <w:pPr>
        <w:numPr>
          <w:ilvl w:val="0"/>
          <w:numId w:val="3"/>
        </w:numPr>
        <w:spacing w:after="300" w:line="271" w:lineRule="auto"/>
        <w:ind w:hanging="367"/>
      </w:pPr>
      <w:r>
        <w:t xml:space="preserve">"Travel Magazine" did __an_ extremely interesting article on _the__ </w:t>
      </w:r>
      <w:proofErr w:type="gramStart"/>
      <w:r>
        <w:t>world's</w:t>
      </w:r>
      <w:proofErr w:type="gramEnd"/>
      <w:r>
        <w:t xml:space="preserve"> most </w:t>
      </w:r>
      <w:proofErr w:type="spellStart"/>
      <w:r>
        <w:t>amazingbuildings</w:t>
      </w:r>
      <w:proofErr w:type="spellEnd"/>
      <w:r>
        <w:t>. If I remember correctly, _the__ first building on _the__ list was ___ Angkor Wat, a___ beautiful temple in ___ Cambodia. And _the__ second was _the__ Pyramid of Khufu in ___ Egypt.</w:t>
      </w:r>
    </w:p>
    <w:p w14:paraId="2F886E2E" w14:textId="77777777" w:rsidR="00364E01" w:rsidRDefault="00364E01" w:rsidP="00364E01">
      <w:pPr>
        <w:numPr>
          <w:ilvl w:val="0"/>
          <w:numId w:val="3"/>
        </w:numPr>
        <w:spacing w:after="300" w:line="271" w:lineRule="auto"/>
        <w:ind w:hanging="367"/>
      </w:pPr>
      <w:r>
        <w:t xml:space="preserve">Because she did not speak ___ English, Silke had _a__ little chance of advancing her </w:t>
      </w:r>
      <w:proofErr w:type="spellStart"/>
      <w:proofErr w:type="gramStart"/>
      <w:r>
        <w:t>career,so</w:t>
      </w:r>
      <w:proofErr w:type="spellEnd"/>
      <w:proofErr w:type="gramEnd"/>
      <w:r>
        <w:t xml:space="preserve"> she applied for _a__ year-long English course at ___ Cambridge University.</w:t>
      </w:r>
    </w:p>
    <w:p w14:paraId="1FF7ADBC" w14:textId="77777777" w:rsidR="00364E01" w:rsidRDefault="00364E01" w:rsidP="00364E01">
      <w:pPr>
        <w:numPr>
          <w:ilvl w:val="0"/>
          <w:numId w:val="3"/>
        </w:numPr>
        <w:spacing w:after="7" w:line="271" w:lineRule="auto"/>
        <w:ind w:hanging="367"/>
      </w:pPr>
      <w:r>
        <w:t>Burt loves islands. He has been to ___ Cuba,</w:t>
      </w:r>
    </w:p>
    <w:p w14:paraId="7BD0C2A9" w14:textId="77777777" w:rsidR="00364E01" w:rsidRDefault="00364E01">
      <w:pPr>
        <w:ind w:left="-15" w:firstLine="61"/>
      </w:pPr>
      <w:r>
        <w:t>Bali, __the_ Bahamas, and _the__ Philippines. And ___ next year, he wants to go to ___ Madagascar.</w:t>
      </w:r>
    </w:p>
    <w:p w14:paraId="12C8C489" w14:textId="77777777" w:rsidR="00364E01" w:rsidRDefault="00364E01" w:rsidP="00364E01">
      <w:pPr>
        <w:numPr>
          <w:ilvl w:val="0"/>
          <w:numId w:val="3"/>
        </w:numPr>
        <w:spacing w:after="300" w:line="271" w:lineRule="auto"/>
        <w:ind w:hanging="367"/>
      </w:pPr>
      <w:r>
        <w:t xml:space="preserve">Judy always says that ___ patience is _a__ virtue, but she is __the_ least patient person </w:t>
      </w:r>
      <w:proofErr w:type="spellStart"/>
      <w:r>
        <w:t>I'veever</w:t>
      </w:r>
      <w:proofErr w:type="spellEnd"/>
      <w:r>
        <w:t xml:space="preserve"> met. Don't you think that's _a__ little ironic?</w:t>
      </w:r>
    </w:p>
    <w:p w14:paraId="3B28680E" w14:textId="77777777" w:rsidR="00364E01" w:rsidRDefault="00364E01" w:rsidP="00364E01">
      <w:pPr>
        <w:numPr>
          <w:ilvl w:val="0"/>
          <w:numId w:val="3"/>
        </w:numPr>
        <w:spacing w:after="300" w:line="271" w:lineRule="auto"/>
        <w:ind w:hanging="367"/>
      </w:pPr>
      <w:r>
        <w:t>Kumiko discovered that there were quite _a__ few cultural differences between _the__ Danish and _the__ Norwegians. She had always assumed _the__ Scandinavians were the same.</w:t>
      </w:r>
    </w:p>
    <w:p w14:paraId="182CA1FA" w14:textId="77777777" w:rsidR="00364E01" w:rsidRDefault="00364E01" w:rsidP="00364E01">
      <w:pPr>
        <w:numPr>
          <w:ilvl w:val="0"/>
          <w:numId w:val="3"/>
        </w:numPr>
        <w:spacing w:after="300" w:line="271" w:lineRule="auto"/>
        <w:ind w:hanging="367"/>
      </w:pPr>
      <w:r>
        <w:t xml:space="preserve">Every year, _the__ Smiths go camping in ___ Yellowstone National Park. But ___ next </w:t>
      </w:r>
      <w:proofErr w:type="spellStart"/>
      <w:proofErr w:type="gramStart"/>
      <w:r>
        <w:t>year,they</w:t>
      </w:r>
      <w:proofErr w:type="spellEnd"/>
      <w:proofErr w:type="gramEnd"/>
      <w:r>
        <w:t xml:space="preserve"> are going to visit Mr. Smith's mother in _the__ South instead.</w:t>
      </w:r>
    </w:p>
    <w:p w14:paraId="034EB2D7" w14:textId="77777777" w:rsidR="00364E01" w:rsidRDefault="00364E01" w:rsidP="00364E01">
      <w:pPr>
        <w:numPr>
          <w:ilvl w:val="0"/>
          <w:numId w:val="3"/>
        </w:numPr>
        <w:spacing w:after="300" w:line="271" w:lineRule="auto"/>
        <w:ind w:hanging="367"/>
      </w:pPr>
      <w:r>
        <w:t>We spent the whole day today at ___ Venice Beach, and then we had dinner at _a__ little restaurant on ___ Hollywood Boulevard. We decided to go to ___ Disneyland ___ tomorrow, and __the_ day after tomorrow, we are going to ___ Las Vegas.</w:t>
      </w:r>
    </w:p>
    <w:p w14:paraId="7D2F8C5D" w14:textId="77777777" w:rsidR="00364E01" w:rsidRDefault="00364E01" w:rsidP="00364E01">
      <w:pPr>
        <w:numPr>
          <w:ilvl w:val="0"/>
          <w:numId w:val="3"/>
        </w:numPr>
        <w:spacing w:after="897" w:line="271" w:lineRule="auto"/>
        <w:ind w:hanging="367"/>
      </w:pPr>
      <w:r>
        <w:t>Wow, _the__ cheese is getting so expensive! Look, that cheese costs more than $50 _</w:t>
      </w:r>
      <w:proofErr w:type="spellStart"/>
      <w:r>
        <w:t>a__pound</w:t>
      </w:r>
      <w:proofErr w:type="spellEnd"/>
      <w:r>
        <w:t>.</w:t>
      </w:r>
    </w:p>
    <w:p w14:paraId="2428B6B6" w14:textId="77777777" w:rsidR="00364E01" w:rsidRDefault="00364E01">
      <w:pPr>
        <w:spacing w:after="301"/>
        <w:ind w:left="355"/>
      </w:pPr>
      <w:r>
        <w:rPr>
          <w:rFonts w:ascii="Arial" w:eastAsia="Arial" w:hAnsi="Arial" w:cs="Arial"/>
          <w:b/>
        </w:rPr>
        <w:t>D. Write headlines for the following.</w:t>
      </w:r>
    </w:p>
    <w:p w14:paraId="48F63650" w14:textId="77777777" w:rsidR="00364E01" w:rsidRDefault="00364E01" w:rsidP="00364E01">
      <w:pPr>
        <w:numPr>
          <w:ilvl w:val="0"/>
          <w:numId w:val="4"/>
        </w:numPr>
        <w:spacing w:after="300" w:line="271" w:lineRule="auto"/>
        <w:ind w:hanging="244"/>
      </w:pPr>
      <w:r>
        <w:t>Novak Djokovic getting disqualified from the US Open</w:t>
      </w:r>
    </w:p>
    <w:p w14:paraId="288E7EDE" w14:textId="77777777" w:rsidR="00364E01" w:rsidRDefault="00364E01">
      <w:pPr>
        <w:ind w:left="-5"/>
      </w:pPr>
      <w:r>
        <w:t>______Legend Novak disqualification rocks tennis world __________________________________________________________</w:t>
      </w:r>
    </w:p>
    <w:p w14:paraId="7DA5E263" w14:textId="77777777" w:rsidR="00364E01" w:rsidRDefault="00364E01" w:rsidP="00364E01">
      <w:pPr>
        <w:numPr>
          <w:ilvl w:val="0"/>
          <w:numId w:val="4"/>
        </w:numPr>
        <w:spacing w:after="300" w:line="271" w:lineRule="auto"/>
        <w:ind w:hanging="244"/>
      </w:pPr>
      <w:r>
        <w:t>Rhea Chakraborty being arrested for the death of Sushant Singh Rajput</w:t>
      </w:r>
    </w:p>
    <w:p w14:paraId="5FEAE4B4" w14:textId="77777777" w:rsidR="00364E01" w:rsidRDefault="00364E01">
      <w:pPr>
        <w:ind w:left="-5"/>
      </w:pPr>
      <w:r>
        <w:t>Actress Rhea arrested!! Scape goat or prime suspect?? __________________________________________________________</w:t>
      </w:r>
    </w:p>
    <w:p w14:paraId="5154A73B" w14:textId="77777777" w:rsidR="00364E01" w:rsidRDefault="00364E01" w:rsidP="00364E01">
      <w:pPr>
        <w:numPr>
          <w:ilvl w:val="0"/>
          <w:numId w:val="4"/>
        </w:numPr>
        <w:spacing w:after="300" w:line="271" w:lineRule="auto"/>
        <w:ind w:hanging="244"/>
      </w:pPr>
      <w:r>
        <w:t xml:space="preserve">The worldwide COVID-19 cases surpassing the 25 million </w:t>
      </w:r>
      <w:proofErr w:type="gramStart"/>
      <w:r>
        <w:t>mark</w:t>
      </w:r>
      <w:proofErr w:type="gramEnd"/>
    </w:p>
    <w:p w14:paraId="37A0541B" w14:textId="77777777" w:rsidR="00364E01" w:rsidRDefault="00364E01">
      <w:pPr>
        <w:ind w:left="-5"/>
      </w:pPr>
      <w:r>
        <w:t>__Invisible evil covid-19 crosses 25 million cases, how many more to claim? ___________________________________________________________________</w:t>
      </w:r>
    </w:p>
    <w:sectPr w:rsidR="00364E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CC8"/>
    <w:multiLevelType w:val="hybridMultilevel"/>
    <w:tmpl w:val="0E5A17D0"/>
    <w:lvl w:ilvl="0" w:tplc="F0DCCEF2">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52918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4211B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9A3EF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7C67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C0A7C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EAF3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C6A7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385E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904929"/>
    <w:multiLevelType w:val="hybridMultilevel"/>
    <w:tmpl w:val="C78CE69E"/>
    <w:lvl w:ilvl="0" w:tplc="C0C83EA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2C2C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805C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FAEF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8A92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361E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3C1E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C419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56C36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C84AE6"/>
    <w:multiLevelType w:val="hybridMultilevel"/>
    <w:tmpl w:val="5420AD26"/>
    <w:lvl w:ilvl="0" w:tplc="28DCFB36">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84B8C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5454E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FC56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48C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848D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B8EF4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62E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F6356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520876"/>
    <w:multiLevelType w:val="hybridMultilevel"/>
    <w:tmpl w:val="B59EE154"/>
    <w:lvl w:ilvl="0" w:tplc="083C3BBC">
      <w:start w:val="1"/>
      <w:numFmt w:val="upperLetter"/>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CC8174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496AA72">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432280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6101950">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54D0C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CBCA7F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3ED93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C748B2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482814235">
    <w:abstractNumId w:val="3"/>
  </w:num>
  <w:num w:numId="2" w16cid:durableId="580483235">
    <w:abstractNumId w:val="1"/>
  </w:num>
  <w:num w:numId="3" w16cid:durableId="1251816956">
    <w:abstractNumId w:val="0"/>
  </w:num>
  <w:num w:numId="4" w16cid:durableId="1239897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364E01"/>
    <w:rsid w:val="00310FBB"/>
    <w:rsid w:val="00364E01"/>
    <w:rsid w:val="00CB6012"/>
    <w:rsid w:val="00E33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DCDB"/>
  <w15:docId w15:val="{862A0154-4D35-4BEF-8064-C67552A6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bli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F1A957E2-6AB5-45B4-BF85-D446C87DBDE0}"/>
      </w:docPartPr>
      <w:docPartBody>
        <w:p w:rsidR="00AE3BB9" w:rsidRDefault="00AE3BB9">
          <w:r w:rsidRPr="004512F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B9"/>
    <w:rsid w:val="00AE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B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0</TotalTime>
  <Pages>1</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ARVIND REDDY</dc:creator>
  <cp:keywords/>
  <dc:description/>
  <cp:lastModifiedBy>B Arvind Reddy</cp:lastModifiedBy>
  <cp:revision>2</cp:revision>
  <dcterms:created xsi:type="dcterms:W3CDTF">2023-08-07T17:19:00Z</dcterms:created>
  <dcterms:modified xsi:type="dcterms:W3CDTF">2023-08-07T17:19:00Z</dcterms:modified>
</cp:coreProperties>
</file>